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38"/>
      </w:tblGrid>
      <w:tr w:rsidR="002C2CDD" w:rsidRPr="002C476A" w14:paraId="4C86940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0E77D31" w14:textId="232DD77E" w:rsidR="00523479" w:rsidRPr="002C476A" w:rsidRDefault="00FB0EC9" w:rsidP="00523479">
            <w:pPr>
              <w:pStyle w:val="Initiales"/>
            </w:pPr>
            <w:r w:rsidRPr="002C476A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543841A" wp14:editId="1A2FCE5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42F03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102908">
              <w:t>AQJ</w:t>
            </w:r>
          </w:p>
          <w:p w14:paraId="1BBA6944" w14:textId="6FFB9DC0" w:rsidR="00A50939" w:rsidRPr="002C476A" w:rsidRDefault="00102908" w:rsidP="007569C1">
            <w:pPr>
              <w:pStyle w:val="Titre3"/>
            </w:pPr>
            <w:r>
              <w:t>competence</w:t>
            </w:r>
            <w:r w:rsidR="00685EDE">
              <w:t>s</w:t>
            </w:r>
          </w:p>
          <w:p w14:paraId="149C75B2" w14:textId="20C7F9E5" w:rsidR="002C2CDD" w:rsidRDefault="00026A01" w:rsidP="00102908">
            <w:r>
              <w:t>Python &amp; C : Niveau assez bon</w:t>
            </w:r>
          </w:p>
          <w:p w14:paraId="48A85D36" w14:textId="61D77FAC" w:rsidR="00026A01" w:rsidRDefault="00026A01" w:rsidP="00102908">
            <w:r>
              <w:t>Symfony,Html,Css :assez bon</w:t>
            </w:r>
          </w:p>
          <w:p w14:paraId="4860ECF6" w14:textId="0D09A597" w:rsidR="00026A01" w:rsidRPr="002C476A" w:rsidRDefault="00026A01" w:rsidP="00102908">
            <w:r>
              <w:t>Packet Tracer,Wireshark: Bon</w:t>
            </w:r>
          </w:p>
          <w:p w14:paraId="515BEB2E" w14:textId="52A44FBB" w:rsidR="002C2CDD" w:rsidRPr="002C476A" w:rsidRDefault="00102908" w:rsidP="007569C1">
            <w:pPr>
              <w:pStyle w:val="Titre3"/>
            </w:pPr>
            <w:r>
              <w:t>langues</w:t>
            </w:r>
          </w:p>
          <w:p w14:paraId="343516CF" w14:textId="16C6E241" w:rsidR="00741125" w:rsidRDefault="00026A01" w:rsidP="00741125">
            <w:r>
              <w:t>Français : Très bien</w:t>
            </w:r>
          </w:p>
          <w:p w14:paraId="4E5A226B" w14:textId="32A01992" w:rsidR="00026A01" w:rsidRPr="002C476A" w:rsidRDefault="00026A01" w:rsidP="00741125">
            <w:r>
              <w:t>Anglais : Intermédiaire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38"/>
            </w:tblGrid>
            <w:tr w:rsidR="00C612DA" w:rsidRPr="002C476A" w14:paraId="129D54B0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2E7537C" w14:textId="2C37628A" w:rsidR="00C612DA" w:rsidRPr="002C476A" w:rsidRDefault="00000000" w:rsidP="00C612DA">
                  <w:pPr>
                    <w:pStyle w:val="Titre1"/>
                    <w:outlineLvl w:val="0"/>
                  </w:pPr>
                  <w:sdt>
                    <w:sdtPr>
                      <w:alias w:val="Entrez votre nom :"/>
                      <w:tag w:val="Entrez votre nom :"/>
                      <w:id w:val="-296147368"/>
                      <w:placeholder>
                        <w:docPart w:val="0F9D42D4522D470BAEEBD9CC23DA7420"/>
                      </w:placeholder>
                      <w15:appearance w15:val="hidden"/>
                    </w:sdtPr>
                    <w:sdtContent>
                      <w:r w:rsidR="00CC4598">
                        <w:t>Jonathan anguilet quaben</w:t>
                      </w:r>
                    </w:sdtContent>
                  </w:sdt>
                </w:p>
                <w:p w14:paraId="2F7ABC7A" w14:textId="77777777" w:rsidR="00906BEE" w:rsidRPr="002C476A" w:rsidRDefault="00000000" w:rsidP="00906BEE">
                  <w:pPr>
                    <w:pStyle w:val="Titre2"/>
                    <w:outlineLvl w:val="1"/>
                  </w:pPr>
                  <w:sdt>
                    <w:sdt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01F3B54108354B45B2A04060674A56F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7D6458" w:rsidRPr="002C476A">
                        <w:rPr>
                          <w:lang w:bidi="fr-FR"/>
                        </w:rPr>
                        <w:t>Profession ou secteur d’activité</w:t>
                      </w:r>
                    </w:sdtContent>
                  </w:sdt>
                  <w:r w:rsidR="007D6458" w:rsidRPr="002C476A">
                    <w:rPr>
                      <w:lang w:bidi="fr-FR"/>
                    </w:rPr>
                    <w:t xml:space="preserve"> | </w:t>
                  </w:r>
                  <w:sdt>
                    <w:sdtPr>
                      <w:alias w:val="Lien vers d’autres propriétés en ligne :"/>
                      <w:tag w:val="Lien vers d’autres propriétés en ligne :"/>
                      <w:id w:val="-760060136"/>
                      <w:placeholder>
                        <w:docPart w:val="E609172C9A4441B5BA0FEBCB8EE6773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7D6458" w:rsidRPr="002C476A">
                        <w:rPr>
                          <w:lang w:bidi="fr-FR"/>
                        </w:rPr>
                        <w:t>Lien vers d’autres propriétés en ligne : Portfolio/Site web/Blog</w:t>
                      </w:r>
                    </w:sdtContent>
                  </w:sdt>
                </w:p>
              </w:tc>
            </w:tr>
          </w:tbl>
          <w:p w14:paraId="38C6988A" w14:textId="1CB3A6F9" w:rsidR="002C2CDD" w:rsidRPr="002C476A" w:rsidRDefault="00102908" w:rsidP="007569C1">
            <w:pPr>
              <w:pStyle w:val="Titre3"/>
            </w:pPr>
            <w:r>
              <w:t>expériences professionneles</w:t>
            </w:r>
          </w:p>
          <w:p w14:paraId="35D6AD3E" w14:textId="000D85FC" w:rsidR="002C2CDD" w:rsidRPr="002C476A" w:rsidRDefault="00D72EAC" w:rsidP="007569C1">
            <w:pPr>
              <w:pStyle w:val="Titre4"/>
            </w:pPr>
            <w:r>
              <w:t>Projet sae1.01</w:t>
            </w:r>
          </w:p>
          <w:p w14:paraId="07C0E577" w14:textId="271D2CD2" w:rsidR="002C2CDD" w:rsidRPr="002C476A" w:rsidRDefault="002C2CDD" w:rsidP="007569C1"/>
          <w:p w14:paraId="0E2FB3B7" w14:textId="006BD108" w:rsidR="002C2CDD" w:rsidRPr="002C476A" w:rsidRDefault="00D72EAC" w:rsidP="007569C1">
            <w:pPr>
              <w:pStyle w:val="Titre4"/>
            </w:pPr>
            <w:r>
              <w:t>projet sae1.02</w:t>
            </w:r>
          </w:p>
          <w:p w14:paraId="570E30C5" w14:textId="0140E27D" w:rsidR="002C2CDD" w:rsidRPr="002C476A" w:rsidRDefault="002C2CDD" w:rsidP="007569C1"/>
          <w:p w14:paraId="5671E5BC" w14:textId="77777777" w:rsidR="002C2CDD" w:rsidRPr="002C476A" w:rsidRDefault="00000000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07FD0B7E8CD84327B1B3769EE414418F"/>
                </w:placeholder>
                <w:temporary/>
                <w:showingPlcHdr/>
                <w15:appearance w15:val="hidden"/>
              </w:sdtPr>
              <w:sdtContent>
                <w:r w:rsidR="002C2CDD" w:rsidRPr="002C476A">
                  <w:rPr>
                    <w:lang w:bidi="fr-FR"/>
                  </w:rPr>
                  <w:t>Formation</w:t>
                </w:r>
              </w:sdtContent>
            </w:sdt>
          </w:p>
          <w:p w14:paraId="6A8733E9" w14:textId="449145D6" w:rsidR="002C2CDD" w:rsidRPr="002C476A" w:rsidRDefault="00026A01" w:rsidP="007569C1">
            <w:pPr>
              <w:pStyle w:val="Titre4"/>
            </w:pPr>
            <w:r>
              <w:t>bachelor r&amp;t</w:t>
            </w:r>
            <w:r w:rsidR="002C2CDD" w:rsidRPr="002C476A">
              <w:rPr>
                <w:lang w:bidi="fr-FR"/>
              </w:rPr>
              <w:t xml:space="preserve"> • </w:t>
            </w:r>
            <w:r w:rsidR="00D72EAC">
              <w:t>en cours</w:t>
            </w:r>
            <w:r w:rsidR="002C2CDD" w:rsidRPr="002C476A">
              <w:rPr>
                <w:lang w:bidi="fr-FR"/>
              </w:rPr>
              <w:t xml:space="preserve"> • </w:t>
            </w:r>
            <w:r w:rsidR="00D72EAC">
              <w:t>iut de roanne</w:t>
            </w:r>
          </w:p>
          <w:p w14:paraId="5FDF70F2" w14:textId="013CE071" w:rsidR="002C2CDD" w:rsidRPr="002C476A" w:rsidRDefault="002C2CDD" w:rsidP="007569C1"/>
          <w:p w14:paraId="19FCE50F" w14:textId="7E12CC1C" w:rsidR="002C2CDD" w:rsidRPr="002C476A" w:rsidRDefault="00026A01" w:rsidP="007569C1">
            <w:pPr>
              <w:pStyle w:val="Titre4"/>
            </w:pPr>
            <w:r>
              <w:t>Baccalaureat s</w:t>
            </w:r>
            <w:r w:rsidR="002C2CDD" w:rsidRPr="002C476A">
              <w:rPr>
                <w:lang w:bidi="fr-FR"/>
              </w:rPr>
              <w:t xml:space="preserve"> • </w:t>
            </w:r>
            <w:r>
              <w:t>2020-2021</w:t>
            </w:r>
            <w:r w:rsidR="002C2CDD" w:rsidRPr="002C476A">
              <w:rPr>
                <w:lang w:bidi="fr-FR"/>
              </w:rPr>
              <w:t xml:space="preserve"> •</w:t>
            </w:r>
            <w:r>
              <w:rPr>
                <w:lang w:bidi="fr-FR"/>
              </w:rPr>
              <w:t>Lycee bessieux</w:t>
            </w:r>
          </w:p>
          <w:p w14:paraId="15EC2E91" w14:textId="6FF93F85" w:rsidR="002C2CDD" w:rsidRPr="002C476A" w:rsidRDefault="002C2CDD" w:rsidP="007569C1"/>
          <w:p w14:paraId="20C33A68" w14:textId="0A18AEEE" w:rsidR="002C2CDD" w:rsidRPr="002C476A" w:rsidRDefault="00102908" w:rsidP="007569C1">
            <w:pPr>
              <w:pStyle w:val="Titre3"/>
            </w:pPr>
            <w:r>
              <w:t>centr</w:t>
            </w:r>
            <w:r w:rsidR="00685EDE">
              <w:t>es</w:t>
            </w:r>
            <w:r>
              <w:t xml:space="preserve"> d’interet</w:t>
            </w:r>
          </w:p>
          <w:p w14:paraId="27231843" w14:textId="5B8D17A5" w:rsidR="00741125" w:rsidRDefault="00102908" w:rsidP="00741125">
            <w:r>
              <w:t>Guitare     Lecture</w:t>
            </w:r>
          </w:p>
          <w:p w14:paraId="7CA4776D" w14:textId="04618F54" w:rsidR="00102908" w:rsidRPr="002C476A" w:rsidRDefault="00102908" w:rsidP="00741125">
            <w:r>
              <w:t>Football    Basketball</w:t>
            </w:r>
          </w:p>
        </w:tc>
      </w:tr>
    </w:tbl>
    <w:p w14:paraId="61E974BB" w14:textId="77777777" w:rsidR="00826A10" w:rsidRPr="002C476A" w:rsidRDefault="00826A10" w:rsidP="00E22E87">
      <w:pPr>
        <w:pStyle w:val="Sansinterligne"/>
      </w:pPr>
    </w:p>
    <w:p w14:paraId="54301FDF" w14:textId="77777777" w:rsidR="00C62C50" w:rsidRPr="002C476A" w:rsidRDefault="00C62C50" w:rsidP="00826A10"/>
    <w:sectPr w:rsidR="00C62C50" w:rsidRPr="002C476A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48D82" w14:textId="77777777" w:rsidR="00C3509C" w:rsidRDefault="00C3509C" w:rsidP="00713050">
      <w:pPr>
        <w:spacing w:line="240" w:lineRule="auto"/>
      </w:pPr>
      <w:r>
        <w:separator/>
      </w:r>
    </w:p>
  </w:endnote>
  <w:endnote w:type="continuationSeparator" w:id="0">
    <w:p w14:paraId="68925536" w14:textId="77777777" w:rsidR="00C3509C" w:rsidRDefault="00C350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C2098A" w14:paraId="68039D6A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4D1C3A" w14:textId="77777777" w:rsidR="00C2098A" w:rsidRDefault="00CA3DF1" w:rsidP="00684488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042A5EF3" wp14:editId="688935D0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0301CF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CZ&#10;XujLHAgAAOc4AAAOAAAAAAAAAAAAAAAAAC4CAABkcnMvZTJvRG9jLnhtbFBLAQItABQABgAIAAAA&#10;IQBoRxvQ2AAAAAMBAAAPAAAAAAAAAAAAAAAAAHYKAABkcnMvZG93bnJldi54bWxQSwUGAAAAAAQA&#10;BADzAAAAewsAAAAA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40ADC5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72E26CD6" wp14:editId="73764CBE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FC2FAA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vkkhIAAOZ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+s&#10;++SSEgAA5mQAAA4AAAAAAAAAAAAAAAAALgIAAGRycy9lMm9Eb2MueG1sUEsBAi0AFAAGAAgAAAAh&#10;AGhHG9DYAAAAAwEAAA8AAAAAAAAAAAAAAAAA7BQAAGRycy9kb3ducmV2LnhtbFBLBQYAAAAABAAE&#10;APMAAADxFQ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572A19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1C6B10BC" wp14:editId="526DAB93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2B3036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P8D6bQbEQAAhl0AAA4AAAAAAAAAAAAAAAAALgIAAGRycy9l&#10;Mm9Eb2MueG1sUEsBAi0AFAAGAAgAAAAhAGhHG9DYAAAAAwEAAA8AAAAAAAAAAAAAAAAAdRMAAGRy&#10;cy9kb3ducmV2LnhtbFBLBQYAAAAABAAEAPMAAAB6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F6B827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545C17D8" wp14:editId="6C0B9375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724EEA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3TOC46ERAAC0YwAADgAA&#10;AAAAAAAAAAAAAAAuAgAAZHJzL2Uyb0RvYy54bWxQSwECLQAUAAYACAAAACEAaEcb0NgAAAADAQAA&#10;DwAAAAAAAAAAAAAAAAD7EwAAZHJzL2Rvd25yZXYueG1sUEsFBgAAAAAEAAQA8wAAAAA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31F691CC" w14:textId="77777777" w:rsidTr="00826A10">
      <w:sdt>
        <w:sdtPr>
          <w:id w:val="2059505472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6DBAD5E7" w14:textId="77777777" w:rsidR="00826A10" w:rsidRPr="00CA3DF1" w:rsidRDefault="00826A10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33ACFC6D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0E5C9EAB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23FBB06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416ED" w14:textId="77777777"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26A1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7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722"/>
      <w:gridCol w:w="3723"/>
      <w:gridCol w:w="3723"/>
    </w:tblGrid>
    <w:tr w:rsidR="00102908" w14:paraId="7716ED90" w14:textId="77777777" w:rsidTr="00102908">
      <w:trPr>
        <w:trHeight w:val="982"/>
      </w:trPr>
      <w:tc>
        <w:tcPr>
          <w:tcW w:w="372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975F9E" w14:textId="77777777" w:rsidR="00102908" w:rsidRDefault="00102908" w:rsidP="00217980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1324CF1E" wp14:editId="062A5CB0">
                    <wp:extent cx="329184" cy="329184"/>
                    <wp:effectExtent l="0" t="0" r="0" b="0"/>
                    <wp:docPr id="27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CC0773" id="Groupe 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CGrL+I2CAAAATkAAA4AAAAAAAAAAAAAAAAALgIAAGRy&#10;cy9lMm9Eb2MueG1sUEsBAi0AFAAGAAgAAAAhAGhHG9DYAAAAAwEAAA8AAAAAAAAAAAAAAAAAkAoA&#10;AGRycy9kb3ducmV2LnhtbFBLBQYAAAAABAAEAPMAAACVCwAAAAA=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72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DFBB33" w14:textId="77777777" w:rsidR="00102908" w:rsidRDefault="00102908" w:rsidP="00217980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23BFDEF5" wp14:editId="12D91B46">
                    <wp:extent cx="329184" cy="329184"/>
                    <wp:effectExtent l="0" t="0" r="13970" b="13970"/>
                    <wp:docPr id="37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B55F3A" id="Groupe 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8GJszhERAACkXQAADgAAAAAAAAAAAAAAAAAuAgAAZHJzL2Uyb0RvYy54bWxQ&#10;SwECLQAUAAYACAAAACEAaEcb0NgAAAADAQAADwAAAAAAAAAAAAAAAABrEwAAZHJzL2Rvd25yZXYu&#10;eG1sUEsFBgAAAAAEAAQA8wAAAHA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72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1D5370" w14:textId="0F00231C" w:rsidR="00102908" w:rsidRDefault="00102908" w:rsidP="00217980">
          <w:pPr>
            <w:pStyle w:val="Pieddepage"/>
          </w:pPr>
          <w:r>
            <w:rPr>
              <w:noProof/>
              <w:lang w:bidi="fr-FR"/>
            </w:rPr>
            <w:drawing>
              <wp:inline distT="0" distB="0" distL="0" distR="0" wp14:anchorId="4AF50A2B" wp14:editId="6B3C0782">
                <wp:extent cx="597140" cy="548640"/>
                <wp:effectExtent l="0" t="0" r="0" b="381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880" cy="56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02908" w14:paraId="25A5B130" w14:textId="77777777" w:rsidTr="00102908">
      <w:trPr>
        <w:trHeight w:val="917"/>
      </w:trPr>
      <w:tc>
        <w:tcPr>
          <w:tcW w:w="3722" w:type="dxa"/>
          <w:tcMar>
            <w:top w:w="144" w:type="dxa"/>
            <w:left w:w="115" w:type="dxa"/>
            <w:right w:w="115" w:type="dxa"/>
          </w:tcMar>
        </w:tcPr>
        <w:p w14:paraId="45A4B382" w14:textId="1D35F397" w:rsidR="00102908" w:rsidRPr="00CA3DF1" w:rsidRDefault="00102908" w:rsidP="003C5528">
          <w:pPr>
            <w:pStyle w:val="Pieddepage"/>
          </w:pPr>
          <w:r>
            <w:t>Anguiletjonathan@gmail.com</w:t>
          </w:r>
        </w:p>
      </w:tc>
      <w:tc>
        <w:tcPr>
          <w:tcW w:w="3723" w:type="dxa"/>
          <w:tcMar>
            <w:top w:w="144" w:type="dxa"/>
            <w:left w:w="115" w:type="dxa"/>
            <w:right w:w="115" w:type="dxa"/>
          </w:tcMar>
        </w:tcPr>
        <w:p w14:paraId="17BB34A4" w14:textId="304EC8C1" w:rsidR="00102908" w:rsidRPr="00C2098A" w:rsidRDefault="00102908" w:rsidP="00217980">
          <w:pPr>
            <w:pStyle w:val="Pieddepage"/>
          </w:pPr>
          <w:r>
            <w:t>0745506105</w:t>
          </w:r>
        </w:p>
      </w:tc>
      <w:tc>
        <w:tcPr>
          <w:tcW w:w="3723" w:type="dxa"/>
          <w:tcMar>
            <w:top w:w="144" w:type="dxa"/>
            <w:left w:w="115" w:type="dxa"/>
            <w:right w:w="115" w:type="dxa"/>
          </w:tcMar>
        </w:tcPr>
        <w:p w14:paraId="03DF394B" w14:textId="7036C15A" w:rsidR="00102908" w:rsidRPr="00C2098A" w:rsidRDefault="00102908" w:rsidP="00217980">
          <w:pPr>
            <w:pStyle w:val="Pieddepage"/>
          </w:pPr>
          <w:r>
            <w:t>7 Rue Elisée reclus</w:t>
          </w:r>
        </w:p>
      </w:tc>
    </w:tr>
  </w:tbl>
  <w:p w14:paraId="608B4817" w14:textId="77777777"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FFE15" w14:textId="77777777" w:rsidR="00C3509C" w:rsidRDefault="00C3509C" w:rsidP="00713050">
      <w:pPr>
        <w:spacing w:line="240" w:lineRule="auto"/>
      </w:pPr>
      <w:r>
        <w:separator/>
      </w:r>
    </w:p>
  </w:footnote>
  <w:footnote w:type="continuationSeparator" w:id="0">
    <w:p w14:paraId="080BBA00" w14:textId="77777777" w:rsidR="00C3509C" w:rsidRDefault="00C350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14:paraId="1885DA7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1C3795D" w14:textId="77777777" w:rsidR="00826A10" w:rsidRPr="00906BEE" w:rsidRDefault="00000000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temporary/>
              <w:showingPlcHdr/>
              <w15:appearance w15:val="hidden"/>
            </w:sdtPr>
            <w:sdtContent>
              <w:r w:rsidR="002C476A">
                <w:rPr>
                  <w:lang w:bidi="fr-FR"/>
                </w:rPr>
                <w:t>VN</w:t>
              </w:r>
            </w:sdtContent>
          </w:sdt>
        </w:p>
        <w:p w14:paraId="5313C657" w14:textId="77777777"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14:paraId="5411399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8ACE47A" w14:textId="77777777" w:rsidR="001A5CA9" w:rsidRPr="009B3C40" w:rsidRDefault="00000000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E22E05B023C845DB900254EAAC4306A2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14:paraId="5BC5F33C" w14:textId="77777777"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14:paraId="33DBF655" w14:textId="77777777" w:rsidR="001A5CA9" w:rsidRPr="00F207C0" w:rsidRDefault="001A5CA9" w:rsidP="001A5CA9"/>
      </w:tc>
    </w:tr>
  </w:tbl>
  <w:p w14:paraId="621BF5C7" w14:textId="77777777" w:rsidR="00217980" w:rsidRPr="001A5CA9" w:rsidRDefault="00FB0EC9" w:rsidP="001A5CA9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FEC130" wp14:editId="3F4639F6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8A2113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949023">
    <w:abstractNumId w:val="9"/>
  </w:num>
  <w:num w:numId="2" w16cid:durableId="1145584786">
    <w:abstractNumId w:val="7"/>
  </w:num>
  <w:num w:numId="3" w16cid:durableId="496918558">
    <w:abstractNumId w:val="6"/>
  </w:num>
  <w:num w:numId="4" w16cid:durableId="604272359">
    <w:abstractNumId w:val="5"/>
  </w:num>
  <w:num w:numId="5" w16cid:durableId="935214564">
    <w:abstractNumId w:val="4"/>
  </w:num>
  <w:num w:numId="6" w16cid:durableId="819467525">
    <w:abstractNumId w:val="8"/>
  </w:num>
  <w:num w:numId="7" w16cid:durableId="2106222027">
    <w:abstractNumId w:val="3"/>
  </w:num>
  <w:num w:numId="8" w16cid:durableId="1257136095">
    <w:abstractNumId w:val="2"/>
  </w:num>
  <w:num w:numId="9" w16cid:durableId="1575705835">
    <w:abstractNumId w:val="1"/>
  </w:num>
  <w:num w:numId="10" w16cid:durableId="177347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98"/>
    <w:rsid w:val="00026A01"/>
    <w:rsid w:val="00091382"/>
    <w:rsid w:val="000A07DA"/>
    <w:rsid w:val="000A2BFA"/>
    <w:rsid w:val="000B0619"/>
    <w:rsid w:val="000B61CA"/>
    <w:rsid w:val="000F3718"/>
    <w:rsid w:val="000F7610"/>
    <w:rsid w:val="0010290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16C0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85EDE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07DA1"/>
    <w:rsid w:val="00B27019"/>
    <w:rsid w:val="00B5664D"/>
    <w:rsid w:val="00B56BC2"/>
    <w:rsid w:val="00B76A83"/>
    <w:rsid w:val="00BA5B40"/>
    <w:rsid w:val="00BD0206"/>
    <w:rsid w:val="00C2098A"/>
    <w:rsid w:val="00C3509C"/>
    <w:rsid w:val="00C5444A"/>
    <w:rsid w:val="00C612DA"/>
    <w:rsid w:val="00C62C50"/>
    <w:rsid w:val="00C7741E"/>
    <w:rsid w:val="00C875AB"/>
    <w:rsid w:val="00CA3DF1"/>
    <w:rsid w:val="00CA4581"/>
    <w:rsid w:val="00CC4598"/>
    <w:rsid w:val="00CE18D5"/>
    <w:rsid w:val="00D04109"/>
    <w:rsid w:val="00D72EAC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565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ixabay.com/en/real-estate-estate-home-house-155524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9D42D4522D470BAEEBD9CC23DA74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F4B9E-3648-4027-B6C9-EAF030659BBA}"/>
      </w:docPartPr>
      <w:docPartBody>
        <w:p w:rsidR="00CE092E" w:rsidRDefault="00CE092E">
          <w:pPr>
            <w:pStyle w:val="0F9D42D4522D470BAEEBD9CC23DA7420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01F3B54108354B45B2A04060674A5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BA02D5-DAE4-4A21-8BD4-0E4E96AAF2B9}"/>
      </w:docPartPr>
      <w:docPartBody>
        <w:p w:rsidR="00CE092E" w:rsidRDefault="00CE092E">
          <w:pPr>
            <w:pStyle w:val="01F3B54108354B45B2A04060674A56FC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E609172C9A4441B5BA0FEBCB8EE677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745AD4-CF25-42B4-89C1-387407E6A0D4}"/>
      </w:docPartPr>
      <w:docPartBody>
        <w:p w:rsidR="00CE092E" w:rsidRDefault="00CE092E">
          <w:pPr>
            <w:pStyle w:val="E609172C9A4441B5BA0FEBCB8EE6773A"/>
          </w:pPr>
          <w:r w:rsidRPr="002C476A">
            <w:rPr>
              <w:lang w:bidi="fr-FR"/>
            </w:rPr>
            <w:t>Lien vers d’autres propriétés en ligne : Portfolio/Site web/Blog</w:t>
          </w:r>
        </w:p>
      </w:docPartBody>
    </w:docPart>
    <w:docPart>
      <w:docPartPr>
        <w:name w:val="07FD0B7E8CD84327B1B3769EE4144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DB4121-7FA9-47F9-97BD-24B6AF37F9AB}"/>
      </w:docPartPr>
      <w:docPartBody>
        <w:p w:rsidR="00CE092E" w:rsidRDefault="00CE092E">
          <w:pPr>
            <w:pStyle w:val="07FD0B7E8CD84327B1B3769EE414418F"/>
          </w:pPr>
          <w:r w:rsidRPr="002C476A">
            <w:rPr>
              <w:lang w:bidi="fr-FR"/>
            </w:rPr>
            <w:t>Formation</w:t>
          </w:r>
        </w:p>
      </w:docPartBody>
    </w:docPart>
    <w:docPart>
      <w:docPartPr>
        <w:name w:val="E22E05B023C845DB900254EAAC4306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19822B-6F7E-42A3-B566-75E622978B04}"/>
      </w:docPartPr>
      <w:docPartBody>
        <w:p w:rsidR="00CE092E" w:rsidRDefault="00CE092E">
          <w:pPr>
            <w:pStyle w:val="E22E05B023C845DB900254EAAC4306A2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2E"/>
    <w:rsid w:val="00301064"/>
    <w:rsid w:val="00CE092E"/>
    <w:rsid w:val="00D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9D42D4522D470BAEEBD9CC23DA7420">
    <w:name w:val="0F9D42D4522D470BAEEBD9CC23DA7420"/>
  </w:style>
  <w:style w:type="paragraph" w:customStyle="1" w:styleId="01F3B54108354B45B2A04060674A56FC">
    <w:name w:val="01F3B54108354B45B2A04060674A56FC"/>
  </w:style>
  <w:style w:type="paragraph" w:customStyle="1" w:styleId="E609172C9A4441B5BA0FEBCB8EE6773A">
    <w:name w:val="E609172C9A4441B5BA0FEBCB8EE6773A"/>
  </w:style>
  <w:style w:type="paragraph" w:customStyle="1" w:styleId="07FD0B7E8CD84327B1B3769EE414418F">
    <w:name w:val="07FD0B7E8CD84327B1B3769EE414418F"/>
  </w:style>
  <w:style w:type="paragraph" w:customStyle="1" w:styleId="E22E05B023C845DB900254EAAC4306A2">
    <w:name w:val="E22E05B023C845DB900254EAAC430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5391D78C7574B95C2A8FF3BEED52E" ma:contentTypeVersion="2" ma:contentTypeDescription="Crée un document." ma:contentTypeScope="" ma:versionID="1bdeb3a0e99f70bbcc96b94654fe3e3d">
  <xsd:schema xmlns:xsd="http://www.w3.org/2001/XMLSchema" xmlns:xs="http://www.w3.org/2001/XMLSchema" xmlns:p="http://schemas.microsoft.com/office/2006/metadata/properties" xmlns:ns3="8b5da92f-14ab-49d3-9fbf-b7cd8531482b" targetNamespace="http://schemas.microsoft.com/office/2006/metadata/properties" ma:root="true" ma:fieldsID="dbccbfc7b396c7a5bc74b04f3f6d4fd2" ns3:_="">
    <xsd:import namespace="8b5da92f-14ab-49d3-9fbf-b7cd853148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da92f-14ab-49d3-9fbf-b7cd85314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272BDE-7C3F-46CD-8C72-4F2B21712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da92f-14ab-49d3-9fbf-b7cd85314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2023-01-17T08:19:00Z</dcterms:created>
  <dcterms:modified xsi:type="dcterms:W3CDTF">2023-01-23T15:30:00Z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0x010100D505391D78C7574B95C2A8FF3BEED52E</vt:lpwstr>
  </property>
</Properties>
</file>